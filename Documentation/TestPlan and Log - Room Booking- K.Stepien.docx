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1462"/>
        <w:gridCol w:w="2365"/>
        <w:gridCol w:w="2552"/>
        <w:gridCol w:w="4263"/>
      </w:tblGrid>
      <w:tr w:rsidR="00F25352" w:rsidTr="00F25352">
        <w:trPr>
          <w:cantSplit/>
          <w:trHeight w:val="342"/>
        </w:trPr>
        <w:tc>
          <w:tcPr>
            <w:tcW w:w="4547" w:type="dxa"/>
            <w:gridSpan w:val="3"/>
            <w:tcBorders>
              <w:top w:val="nil"/>
              <w:left w:val="nil"/>
              <w:right w:val="nil"/>
            </w:tcBorders>
          </w:tcPr>
          <w:p w:rsidR="00F25352" w:rsidRDefault="00F25352" w:rsidP="006D4142">
            <w:pPr>
              <w:pStyle w:val="Heading1"/>
              <w:jc w:val="center"/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</w:tcPr>
          <w:p w:rsidR="00F25352" w:rsidRDefault="00F25352" w:rsidP="002D5154">
            <w:pPr>
              <w:pStyle w:val="Heading1"/>
            </w:pPr>
            <w:r>
              <w:t>Test Plan</w:t>
            </w:r>
            <w:r w:rsidR="00920C5A">
              <w:t>-</w:t>
            </w:r>
            <w:r w:rsidR="007F0F4E">
              <w:t xml:space="preserve">Test Log- </w:t>
            </w:r>
            <w:bookmarkStart w:id="0" w:name="_GoBack"/>
            <w:bookmarkEnd w:id="0"/>
            <w:r>
              <w:t xml:space="preserve"> Room Booking- K.Stepien</w:t>
            </w:r>
          </w:p>
          <w:p w:rsidR="00F25352" w:rsidRPr="006D4142" w:rsidRDefault="00F25352" w:rsidP="00F25352"/>
        </w:tc>
      </w:tr>
      <w:tr w:rsidR="00F25352" w:rsidTr="00F37534">
        <w:trPr>
          <w:cantSplit/>
          <w:trHeight w:val="354"/>
        </w:trPr>
        <w:tc>
          <w:tcPr>
            <w:tcW w:w="1242" w:type="dxa"/>
            <w:vAlign w:val="center"/>
          </w:tcPr>
          <w:p w:rsidR="00F25352" w:rsidRPr="00504DAC" w:rsidRDefault="00F25352" w:rsidP="006D4142">
            <w:pPr>
              <w:spacing w:after="0"/>
              <w:rPr>
                <w:b/>
              </w:rPr>
            </w:pPr>
            <w:r w:rsidRPr="00504DAC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F25352" w:rsidRPr="00A11AC6" w:rsidRDefault="00F25352" w:rsidP="006D4142">
            <w:pPr>
              <w:spacing w:after="0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827" w:type="dxa"/>
            <w:gridSpan w:val="2"/>
            <w:vAlign w:val="center"/>
          </w:tcPr>
          <w:p w:rsidR="00F25352" w:rsidRPr="00504DAC" w:rsidRDefault="00F25352" w:rsidP="006D4142">
            <w:pPr>
              <w:spacing w:after="0"/>
              <w:rPr>
                <w:b/>
                <w:sz w:val="22"/>
              </w:rPr>
            </w:pPr>
            <w:r w:rsidRPr="00A11AC6">
              <w:rPr>
                <w:b/>
              </w:rPr>
              <w:t>Purpose/Type of Test</w:t>
            </w:r>
          </w:p>
        </w:tc>
        <w:tc>
          <w:tcPr>
            <w:tcW w:w="2552" w:type="dxa"/>
            <w:vAlign w:val="center"/>
          </w:tcPr>
          <w:p w:rsidR="00F25352" w:rsidRPr="00504DAC" w:rsidRDefault="00F25352" w:rsidP="006D4142">
            <w:pPr>
              <w:spacing w:after="0"/>
              <w:rPr>
                <w:b/>
              </w:rPr>
            </w:pPr>
            <w:r w:rsidRPr="00504DAC">
              <w:rPr>
                <w:b/>
              </w:rPr>
              <w:t>Input</w:t>
            </w:r>
          </w:p>
        </w:tc>
        <w:tc>
          <w:tcPr>
            <w:tcW w:w="4263" w:type="dxa"/>
            <w:vAlign w:val="center"/>
          </w:tcPr>
          <w:p w:rsidR="00F25352" w:rsidRPr="00504DAC" w:rsidRDefault="00F25352" w:rsidP="006D4142">
            <w:pPr>
              <w:spacing w:after="0"/>
              <w:rPr>
                <w:b/>
              </w:rPr>
            </w:pPr>
            <w:r w:rsidRPr="00504DAC">
              <w:rPr>
                <w:b/>
              </w:rPr>
              <w:t>Expected Result</w:t>
            </w:r>
          </w:p>
        </w:tc>
      </w:tr>
      <w:tr w:rsidR="00F25352" w:rsidTr="00F37534">
        <w:trPr>
          <w:cantSplit/>
          <w:trHeight w:val="260"/>
        </w:trPr>
        <w:tc>
          <w:tcPr>
            <w:tcW w:w="1242" w:type="dxa"/>
          </w:tcPr>
          <w:p w:rsidR="00F25352" w:rsidRPr="00504DAC" w:rsidRDefault="00F25352" w:rsidP="006D414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F25352" w:rsidRDefault="00F25352" w:rsidP="006D4142">
            <w:r>
              <w:t>Book room</w:t>
            </w:r>
          </w:p>
        </w:tc>
        <w:tc>
          <w:tcPr>
            <w:tcW w:w="3827" w:type="dxa"/>
            <w:gridSpan w:val="2"/>
          </w:tcPr>
          <w:p w:rsidR="00F25352" w:rsidRPr="00504DAC" w:rsidRDefault="00F25352" w:rsidP="006D4142">
            <w:r>
              <w:t>Normal data input</w:t>
            </w:r>
            <w:r w:rsidR="00CC3C52">
              <w:t xml:space="preserve"> for all fields</w:t>
            </w:r>
          </w:p>
        </w:tc>
        <w:tc>
          <w:tcPr>
            <w:tcW w:w="2552" w:type="dxa"/>
          </w:tcPr>
          <w:p w:rsidR="00F25352" w:rsidRDefault="00CC3C52" w:rsidP="006D4142">
            <w:r>
              <w:t xml:space="preserve">Email: </w:t>
            </w:r>
            <w:hyperlink r:id="rId4" w:history="1">
              <w:r w:rsidRPr="00DC66CC">
                <w:rPr>
                  <w:rStyle w:val="Hyperlink"/>
                </w:rPr>
                <w:t>hh@gmail.com</w:t>
              </w:r>
            </w:hyperlink>
          </w:p>
          <w:p w:rsidR="00CC3C52" w:rsidRDefault="00F37534" w:rsidP="006D4142">
            <w:r>
              <w:t>Date: 1111-11-11 11:11</w:t>
            </w:r>
          </w:p>
          <w:p w:rsidR="00F37534" w:rsidRPr="00504DAC" w:rsidRDefault="00F37534" w:rsidP="006D4142">
            <w:r>
              <w:t>Room : 1</w:t>
            </w:r>
          </w:p>
        </w:tc>
        <w:tc>
          <w:tcPr>
            <w:tcW w:w="4263" w:type="dxa"/>
          </w:tcPr>
          <w:p w:rsidR="00F25352" w:rsidRPr="00504DAC" w:rsidRDefault="00F37534" w:rsidP="006D4142">
            <w:r>
              <w:t>Data successfully accepted without any error messages. Message “Room Booked!” displayed at the end</w:t>
            </w:r>
          </w:p>
        </w:tc>
      </w:tr>
      <w:tr w:rsidR="00F25352" w:rsidTr="00F37534">
        <w:trPr>
          <w:cantSplit/>
          <w:trHeight w:val="264"/>
        </w:trPr>
        <w:tc>
          <w:tcPr>
            <w:tcW w:w="1242" w:type="dxa"/>
          </w:tcPr>
          <w:p w:rsidR="00F25352" w:rsidRDefault="00F25352" w:rsidP="006D414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F25352" w:rsidRDefault="00F25352" w:rsidP="006D4142">
            <w:r>
              <w:t>Book Room</w:t>
            </w:r>
          </w:p>
        </w:tc>
        <w:tc>
          <w:tcPr>
            <w:tcW w:w="3827" w:type="dxa"/>
            <w:gridSpan w:val="2"/>
          </w:tcPr>
          <w:p w:rsidR="00F25352" w:rsidRPr="00504DAC" w:rsidRDefault="00CC3C52" w:rsidP="006D4142">
            <w:r>
              <w:t>Extreme data input for email</w:t>
            </w:r>
          </w:p>
        </w:tc>
        <w:tc>
          <w:tcPr>
            <w:tcW w:w="2552" w:type="dxa"/>
          </w:tcPr>
          <w:p w:rsidR="00F25352" w:rsidRPr="00504DAC" w:rsidRDefault="00F37534" w:rsidP="00183A0D">
            <w:r>
              <w:t>Email: 1123/gmail@com</w:t>
            </w:r>
          </w:p>
        </w:tc>
        <w:tc>
          <w:tcPr>
            <w:tcW w:w="4263" w:type="dxa"/>
          </w:tcPr>
          <w:p w:rsidR="00F25352" w:rsidRPr="00504DAC" w:rsidRDefault="00F37534" w:rsidP="00F25352">
            <w:r>
              <w:t>Data not accepted. Error message displayed</w:t>
            </w:r>
          </w:p>
        </w:tc>
      </w:tr>
      <w:tr w:rsidR="00F25352" w:rsidTr="00F37534">
        <w:trPr>
          <w:cantSplit/>
          <w:trHeight w:val="264"/>
        </w:trPr>
        <w:tc>
          <w:tcPr>
            <w:tcW w:w="1242" w:type="dxa"/>
          </w:tcPr>
          <w:p w:rsidR="00F25352" w:rsidRDefault="00F25352" w:rsidP="006D414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F25352" w:rsidRDefault="00F25352" w:rsidP="00F25352">
            <w:r>
              <w:t>Book Room</w:t>
            </w:r>
          </w:p>
        </w:tc>
        <w:tc>
          <w:tcPr>
            <w:tcW w:w="3827" w:type="dxa"/>
            <w:gridSpan w:val="2"/>
          </w:tcPr>
          <w:p w:rsidR="00F25352" w:rsidRPr="00504DAC" w:rsidRDefault="00CC3C52" w:rsidP="00F25352">
            <w:r>
              <w:t>Extreme data input for date and time</w:t>
            </w:r>
          </w:p>
        </w:tc>
        <w:tc>
          <w:tcPr>
            <w:tcW w:w="2552" w:type="dxa"/>
          </w:tcPr>
          <w:p w:rsidR="00F25352" w:rsidRPr="00504DAC" w:rsidRDefault="00F37534" w:rsidP="00183A0D">
            <w:r>
              <w:t>Date: Monday</w:t>
            </w:r>
          </w:p>
        </w:tc>
        <w:tc>
          <w:tcPr>
            <w:tcW w:w="4263" w:type="dxa"/>
          </w:tcPr>
          <w:p w:rsidR="00F25352" w:rsidRPr="00504DAC" w:rsidRDefault="00F37534" w:rsidP="006D4142">
            <w:r>
              <w:t>Data not accepted.Error message displayed</w:t>
            </w:r>
          </w:p>
        </w:tc>
      </w:tr>
      <w:tr w:rsidR="00F25352" w:rsidTr="00F37534">
        <w:trPr>
          <w:cantSplit/>
          <w:trHeight w:val="264"/>
        </w:trPr>
        <w:tc>
          <w:tcPr>
            <w:tcW w:w="1242" w:type="dxa"/>
          </w:tcPr>
          <w:p w:rsidR="00F25352" w:rsidRPr="00504DAC" w:rsidRDefault="00F25352" w:rsidP="00183A0D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F25352" w:rsidRDefault="00F25352" w:rsidP="00F25352">
            <w:r>
              <w:t>Book Room</w:t>
            </w:r>
          </w:p>
        </w:tc>
        <w:tc>
          <w:tcPr>
            <w:tcW w:w="3827" w:type="dxa"/>
            <w:gridSpan w:val="2"/>
          </w:tcPr>
          <w:p w:rsidR="00F25352" w:rsidRPr="00504DAC" w:rsidRDefault="00CC3C52" w:rsidP="00F25352">
            <w:r>
              <w:t>Extreme data for duration</w:t>
            </w:r>
          </w:p>
        </w:tc>
        <w:tc>
          <w:tcPr>
            <w:tcW w:w="2552" w:type="dxa"/>
          </w:tcPr>
          <w:p w:rsidR="00F25352" w:rsidRPr="00504DAC" w:rsidRDefault="00F37534" w:rsidP="00183A0D">
            <w:r>
              <w:t>two</w:t>
            </w:r>
          </w:p>
        </w:tc>
        <w:tc>
          <w:tcPr>
            <w:tcW w:w="4263" w:type="dxa"/>
          </w:tcPr>
          <w:p w:rsidR="00F25352" w:rsidRPr="00504DAC" w:rsidRDefault="00F37534" w:rsidP="00183A0D">
            <w:r>
              <w:t>Data not accepted.Error message displayed</w:t>
            </w:r>
          </w:p>
        </w:tc>
      </w:tr>
      <w:tr w:rsidR="00F25352" w:rsidTr="00F37534">
        <w:trPr>
          <w:cantSplit/>
          <w:trHeight w:val="264"/>
        </w:trPr>
        <w:tc>
          <w:tcPr>
            <w:tcW w:w="1242" w:type="dxa"/>
          </w:tcPr>
          <w:p w:rsidR="00F25352" w:rsidRPr="00504DAC" w:rsidRDefault="00F25352" w:rsidP="00183A0D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F25352" w:rsidRDefault="00CC3C52" w:rsidP="00183A0D">
            <w:r>
              <w:t>Book Room</w:t>
            </w:r>
          </w:p>
        </w:tc>
        <w:tc>
          <w:tcPr>
            <w:tcW w:w="3827" w:type="dxa"/>
            <w:gridSpan w:val="2"/>
          </w:tcPr>
          <w:p w:rsidR="00F25352" w:rsidRPr="00504DAC" w:rsidRDefault="00CC3C52" w:rsidP="00183A0D">
            <w:r>
              <w:t>Extreme data for room number</w:t>
            </w:r>
          </w:p>
        </w:tc>
        <w:tc>
          <w:tcPr>
            <w:tcW w:w="2552" w:type="dxa"/>
          </w:tcPr>
          <w:p w:rsidR="00F25352" w:rsidRPr="00504DAC" w:rsidRDefault="00F37534" w:rsidP="00183A0D">
            <w:r>
              <w:t>one</w:t>
            </w:r>
          </w:p>
        </w:tc>
        <w:tc>
          <w:tcPr>
            <w:tcW w:w="4263" w:type="dxa"/>
          </w:tcPr>
          <w:p w:rsidR="00F25352" w:rsidRPr="00504DAC" w:rsidRDefault="00F37534" w:rsidP="00183A0D">
            <w:r>
              <w:t>Data not accepted.Error message displayed</w:t>
            </w:r>
          </w:p>
        </w:tc>
      </w:tr>
      <w:tr w:rsidR="00F25352" w:rsidTr="00F37534">
        <w:trPr>
          <w:cantSplit/>
          <w:trHeight w:val="264"/>
        </w:trPr>
        <w:tc>
          <w:tcPr>
            <w:tcW w:w="1242" w:type="dxa"/>
          </w:tcPr>
          <w:p w:rsidR="00F25352" w:rsidRPr="00504DAC" w:rsidRDefault="00F25352" w:rsidP="00183A0D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F25352" w:rsidRDefault="00CC3C52" w:rsidP="00F25352">
            <w:r>
              <w:t xml:space="preserve">Generate the report </w:t>
            </w:r>
          </w:p>
        </w:tc>
        <w:tc>
          <w:tcPr>
            <w:tcW w:w="3827" w:type="dxa"/>
            <w:gridSpan w:val="2"/>
          </w:tcPr>
          <w:p w:rsidR="00F25352" w:rsidRPr="00504DAC" w:rsidRDefault="00CC3C52" w:rsidP="00F25352">
            <w:r>
              <w:t xml:space="preserve">Normal data </w:t>
            </w:r>
          </w:p>
        </w:tc>
        <w:tc>
          <w:tcPr>
            <w:tcW w:w="2552" w:type="dxa"/>
          </w:tcPr>
          <w:p w:rsidR="00F25352" w:rsidRPr="00504DAC" w:rsidRDefault="00F37534" w:rsidP="00183A0D">
            <w:hyperlink r:id="rId5" w:history="1">
              <w:r w:rsidRPr="00DC66CC">
                <w:rPr>
                  <w:rStyle w:val="Hyperlink"/>
                </w:rPr>
                <w:t>hh@gmail.com</w:t>
              </w:r>
            </w:hyperlink>
          </w:p>
        </w:tc>
        <w:tc>
          <w:tcPr>
            <w:tcW w:w="4263" w:type="dxa"/>
          </w:tcPr>
          <w:p w:rsidR="00F25352" w:rsidRPr="00504DAC" w:rsidRDefault="00F37534" w:rsidP="00183A0D">
            <w:r>
              <w:t>Data accepted and report generated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CC3C52" w:rsidRDefault="00CC3C52" w:rsidP="00CC3C52">
            <w:r>
              <w:t xml:space="preserve">Generate the report 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Extreme data for the email</w:t>
            </w:r>
          </w:p>
        </w:tc>
        <w:tc>
          <w:tcPr>
            <w:tcW w:w="2552" w:type="dxa"/>
          </w:tcPr>
          <w:p w:rsidR="00CC3C52" w:rsidRPr="00504DAC" w:rsidRDefault="00F37534" w:rsidP="00CC3C52">
            <w:r>
              <w:t>1123/gmail@com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Pr="00504DAC" w:rsidRDefault="00CC3C52" w:rsidP="00CC3C52">
            <w:pPr>
              <w:jc w:val="center"/>
            </w:pPr>
            <w:r>
              <w:lastRenderedPageBreak/>
              <w:t>8</w:t>
            </w:r>
          </w:p>
        </w:tc>
        <w:tc>
          <w:tcPr>
            <w:tcW w:w="1843" w:type="dxa"/>
          </w:tcPr>
          <w:p w:rsidR="00CC3C52" w:rsidRDefault="00CC3C52" w:rsidP="00CC3C52">
            <w:r>
              <w:t>Cancel booking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Normal data</w:t>
            </w:r>
          </w:p>
        </w:tc>
        <w:tc>
          <w:tcPr>
            <w:tcW w:w="2552" w:type="dxa"/>
          </w:tcPr>
          <w:p w:rsidR="00CC3C52" w:rsidRDefault="00F37534" w:rsidP="00CC3C52">
            <w:r>
              <w:t>Reference: 1</w:t>
            </w:r>
          </w:p>
          <w:p w:rsidR="00F37534" w:rsidRPr="00504DAC" w:rsidRDefault="00F37534" w:rsidP="00CC3C52"/>
        </w:tc>
        <w:tc>
          <w:tcPr>
            <w:tcW w:w="4263" w:type="dxa"/>
          </w:tcPr>
          <w:p w:rsidR="00CC3C52" w:rsidRPr="00504DAC" w:rsidRDefault="00F37534" w:rsidP="00CC3C52">
            <w:r>
              <w:t>Data accepted and confirmation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Pr="00504DAC" w:rsidRDefault="00CC3C52" w:rsidP="00CC3C52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CC3C52" w:rsidRDefault="00CC3C52" w:rsidP="00CC3C52">
            <w:r>
              <w:t xml:space="preserve">Cancel booking 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Extreme data</w:t>
            </w:r>
          </w:p>
        </w:tc>
        <w:tc>
          <w:tcPr>
            <w:tcW w:w="2552" w:type="dxa"/>
          </w:tcPr>
          <w:p w:rsidR="00CC3C52" w:rsidRPr="00504DAC" w:rsidRDefault="00F37534" w:rsidP="00CC3C52">
            <w:r>
              <w:t>99.32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C3C52" w:rsidRDefault="00CC3C52" w:rsidP="00CC3C52">
            <w:r>
              <w:t>Add client</w:t>
            </w:r>
          </w:p>
        </w:tc>
        <w:tc>
          <w:tcPr>
            <w:tcW w:w="3827" w:type="dxa"/>
            <w:gridSpan w:val="2"/>
          </w:tcPr>
          <w:p w:rsidR="00CC3C52" w:rsidRDefault="00CC3C52" w:rsidP="00CC3C52">
            <w:r>
              <w:t>Normal data for all the fields</w:t>
            </w:r>
          </w:p>
        </w:tc>
        <w:tc>
          <w:tcPr>
            <w:tcW w:w="2552" w:type="dxa"/>
          </w:tcPr>
          <w:p w:rsidR="00CC3C52" w:rsidRDefault="00F37534" w:rsidP="00CC3C52">
            <w:r>
              <w:t>familyName: Hodor</w:t>
            </w:r>
          </w:p>
          <w:p w:rsidR="00F37534" w:rsidRDefault="00F37534" w:rsidP="00CC3C52">
            <w:r>
              <w:t>givenName: Hodor</w:t>
            </w:r>
          </w:p>
          <w:p w:rsidR="00F37534" w:rsidRDefault="00F37534" w:rsidP="00CC3C52">
            <w:r>
              <w:t xml:space="preserve">email: </w:t>
            </w:r>
            <w:hyperlink r:id="rId6" w:history="1">
              <w:r w:rsidRPr="00DC66CC">
                <w:rPr>
                  <w:rStyle w:val="Hyperlink"/>
                </w:rPr>
                <w:t>hodor@gmail.com</w:t>
              </w:r>
            </w:hyperlink>
          </w:p>
          <w:p w:rsidR="00F37534" w:rsidRPr="00504DAC" w:rsidRDefault="00F37534" w:rsidP="00CC3C52">
            <w:r>
              <w:t>phone: 1231231230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accepted and message “Client added ”displayed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CC3C52" w:rsidRDefault="00CC3C52" w:rsidP="00CC3C52">
            <w:r>
              <w:t>Add client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Extreme data for the family name</w:t>
            </w:r>
          </w:p>
        </w:tc>
        <w:tc>
          <w:tcPr>
            <w:tcW w:w="2552" w:type="dxa"/>
          </w:tcPr>
          <w:p w:rsidR="00CC3C52" w:rsidRPr="00504DAC" w:rsidRDefault="00F37534" w:rsidP="00CC3C52">
            <w:r>
              <w:t>13.szxzc!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12</w:t>
            </w:r>
          </w:p>
        </w:tc>
        <w:tc>
          <w:tcPr>
            <w:tcW w:w="1843" w:type="dxa"/>
          </w:tcPr>
          <w:p w:rsidR="00CC3C52" w:rsidRDefault="00CC3C52" w:rsidP="00CC3C52">
            <w:r>
              <w:t>Add client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Extreme data for the given name</w:t>
            </w:r>
          </w:p>
        </w:tc>
        <w:tc>
          <w:tcPr>
            <w:tcW w:w="2552" w:type="dxa"/>
          </w:tcPr>
          <w:p w:rsidR="00CC3C52" w:rsidRPr="00504DAC" w:rsidRDefault="00F37534" w:rsidP="00CC3C52">
            <w:r>
              <w:t>13.szxzc!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13</w:t>
            </w:r>
          </w:p>
        </w:tc>
        <w:tc>
          <w:tcPr>
            <w:tcW w:w="1843" w:type="dxa"/>
          </w:tcPr>
          <w:p w:rsidR="00CC3C52" w:rsidRDefault="00CC3C52" w:rsidP="00CC3C52">
            <w:r>
              <w:t>Add client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>Extreme data for the email</w:t>
            </w:r>
          </w:p>
        </w:tc>
        <w:tc>
          <w:tcPr>
            <w:tcW w:w="2552" w:type="dxa"/>
          </w:tcPr>
          <w:p w:rsidR="00CC3C52" w:rsidRPr="00504DAC" w:rsidRDefault="00F37534" w:rsidP="00CC3C52">
            <w:r>
              <w:t>1123/gmail@com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  <w:tr w:rsidR="00CC3C52" w:rsidTr="00F37534">
        <w:trPr>
          <w:cantSplit/>
          <w:trHeight w:val="264"/>
        </w:trPr>
        <w:tc>
          <w:tcPr>
            <w:tcW w:w="1242" w:type="dxa"/>
          </w:tcPr>
          <w:p w:rsidR="00CC3C52" w:rsidRDefault="00CC3C52" w:rsidP="00CC3C52">
            <w:pPr>
              <w:jc w:val="center"/>
            </w:pPr>
            <w:r>
              <w:t>14</w:t>
            </w:r>
          </w:p>
        </w:tc>
        <w:tc>
          <w:tcPr>
            <w:tcW w:w="1843" w:type="dxa"/>
          </w:tcPr>
          <w:p w:rsidR="00CC3C52" w:rsidRDefault="00CC3C52" w:rsidP="00CC3C52">
            <w:r>
              <w:t>Add client</w:t>
            </w:r>
          </w:p>
        </w:tc>
        <w:tc>
          <w:tcPr>
            <w:tcW w:w="3827" w:type="dxa"/>
            <w:gridSpan w:val="2"/>
          </w:tcPr>
          <w:p w:rsidR="00CC3C52" w:rsidRPr="00504DAC" w:rsidRDefault="00CC3C52" w:rsidP="00CC3C52">
            <w:r>
              <w:t xml:space="preserve">Extreme data for the phone </w:t>
            </w:r>
          </w:p>
        </w:tc>
        <w:tc>
          <w:tcPr>
            <w:tcW w:w="2552" w:type="dxa"/>
          </w:tcPr>
          <w:p w:rsidR="00CC3C52" w:rsidRPr="00504DAC" w:rsidRDefault="00F37534" w:rsidP="00F37534">
            <w:r>
              <w:t>!23xaa</w:t>
            </w:r>
            <w:r>
              <w:t>1123</w:t>
            </w:r>
            <w:r>
              <w:t>?</w:t>
            </w:r>
          </w:p>
        </w:tc>
        <w:tc>
          <w:tcPr>
            <w:tcW w:w="4263" w:type="dxa"/>
          </w:tcPr>
          <w:p w:rsidR="00CC3C52" w:rsidRPr="00504DAC" w:rsidRDefault="00F37534" w:rsidP="00CC3C52">
            <w:r>
              <w:t>Data not accepted.Error message displayed</w:t>
            </w:r>
          </w:p>
        </w:tc>
      </w:tr>
    </w:tbl>
    <w:p w:rsidR="003B667D" w:rsidRDefault="003B667D"/>
    <w:p w:rsidR="00FD2126" w:rsidRDefault="00FD2126"/>
    <w:p w:rsidR="00FD2126" w:rsidRDefault="00FD2126" w:rsidP="00FD2126">
      <w:pPr>
        <w:pStyle w:val="Heading1"/>
      </w:pPr>
      <w:r>
        <w:t xml:space="preserve">Test Log </w:t>
      </w:r>
    </w:p>
    <w:p w:rsidR="00154EED" w:rsidRPr="00154EED" w:rsidRDefault="00154EED" w:rsidP="00FD212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844"/>
        <w:gridCol w:w="3544"/>
        <w:gridCol w:w="3544"/>
      </w:tblGrid>
      <w:tr w:rsidR="003E0C17" w:rsidRPr="003E0C17" w:rsidTr="003E0C17">
        <w:tc>
          <w:tcPr>
            <w:tcW w:w="1242" w:type="dxa"/>
          </w:tcPr>
          <w:p w:rsidR="003E0C17" w:rsidRPr="003E0C17" w:rsidRDefault="003E0C17">
            <w:pPr>
              <w:rPr>
                <w:b/>
              </w:rPr>
            </w:pPr>
            <w:r w:rsidRPr="003E0C17">
              <w:rPr>
                <w:b/>
              </w:rPr>
              <w:t>Test no</w:t>
            </w:r>
          </w:p>
        </w:tc>
        <w:tc>
          <w:tcPr>
            <w:tcW w:w="5844" w:type="dxa"/>
          </w:tcPr>
          <w:p w:rsidR="003E0C17" w:rsidRPr="003E0C17" w:rsidRDefault="003E0C17">
            <w:pPr>
              <w:rPr>
                <w:b/>
              </w:rPr>
            </w:pPr>
            <w:r w:rsidRPr="003E0C17">
              <w:rPr>
                <w:b/>
              </w:rPr>
              <w:t>Actual result</w:t>
            </w:r>
          </w:p>
        </w:tc>
        <w:tc>
          <w:tcPr>
            <w:tcW w:w="3544" w:type="dxa"/>
          </w:tcPr>
          <w:p w:rsidR="003E0C17" w:rsidRPr="003E0C17" w:rsidRDefault="003E0C17">
            <w:pPr>
              <w:rPr>
                <w:b/>
              </w:rPr>
            </w:pPr>
            <w:r w:rsidRPr="003E0C17">
              <w:rPr>
                <w:b/>
              </w:rPr>
              <w:t>Pass/Fail</w:t>
            </w:r>
          </w:p>
        </w:tc>
        <w:tc>
          <w:tcPr>
            <w:tcW w:w="3544" w:type="dxa"/>
          </w:tcPr>
          <w:p w:rsidR="003E0C17" w:rsidRPr="003E0C17" w:rsidRDefault="003E0C17">
            <w:pPr>
              <w:rPr>
                <w:b/>
              </w:rPr>
            </w:pPr>
            <w:r w:rsidRPr="003E0C17">
              <w:rPr>
                <w:b/>
              </w:rPr>
              <w:t>Com</w:t>
            </w:r>
            <w:r w:rsidR="006C511E">
              <w:rPr>
                <w:b/>
              </w:rPr>
              <w:t>m</w:t>
            </w:r>
            <w:r w:rsidRPr="003E0C17">
              <w:rPr>
                <w:b/>
              </w:rPr>
              <w:t>ents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successfully accepted without any error messages. Message “Room Booked!” displayed at the end</w:t>
            </w:r>
          </w:p>
        </w:tc>
        <w:tc>
          <w:tcPr>
            <w:tcW w:w="3544" w:type="dxa"/>
          </w:tcPr>
          <w:p w:rsidR="00732D36" w:rsidRPr="003E0C17" w:rsidRDefault="00732D36" w:rsidP="00732D36">
            <w:r w:rsidRPr="003E0C17"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n/a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 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fail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No validation on the duration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fail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No validation on the room number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accepted and report generated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n/a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accepted and confirmation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n/a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Default="00732D36" w:rsidP="00732D3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accepted and message “Client added ”displayed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n/a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  <w:tr w:rsidR="00732D36" w:rsidRPr="003E0C17" w:rsidTr="003E0C17">
        <w:tc>
          <w:tcPr>
            <w:tcW w:w="1242" w:type="dxa"/>
          </w:tcPr>
          <w:p w:rsidR="00732D36" w:rsidRPr="003E0C17" w:rsidRDefault="00732D36" w:rsidP="00732D36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844" w:type="dxa"/>
          </w:tcPr>
          <w:p w:rsidR="00732D36" w:rsidRPr="00504DAC" w:rsidRDefault="00732D36" w:rsidP="00732D36">
            <w:r>
              <w:t>Data not accepted.</w:t>
            </w:r>
            <w:r>
              <w:t xml:space="preserve"> </w:t>
            </w:r>
            <w:r>
              <w:t>Error message displayed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Pass</w:t>
            </w:r>
          </w:p>
        </w:tc>
        <w:tc>
          <w:tcPr>
            <w:tcW w:w="3544" w:type="dxa"/>
          </w:tcPr>
          <w:p w:rsidR="00732D36" w:rsidRPr="003E0C17" w:rsidRDefault="00732D36" w:rsidP="00732D36">
            <w:r>
              <w:t>Proper error message displayed</w:t>
            </w:r>
          </w:p>
        </w:tc>
      </w:tr>
    </w:tbl>
    <w:p w:rsidR="00FD2126" w:rsidRDefault="00FD2126"/>
    <w:sectPr w:rsidR="00FD2126" w:rsidSect="000865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E"/>
    <w:rsid w:val="0008656E"/>
    <w:rsid w:val="00096F00"/>
    <w:rsid w:val="000A3221"/>
    <w:rsid w:val="00154EED"/>
    <w:rsid w:val="00183A0D"/>
    <w:rsid w:val="001C4D2E"/>
    <w:rsid w:val="002D5154"/>
    <w:rsid w:val="003B667D"/>
    <w:rsid w:val="003E0C17"/>
    <w:rsid w:val="0048405C"/>
    <w:rsid w:val="004857FB"/>
    <w:rsid w:val="006A7824"/>
    <w:rsid w:val="006C511E"/>
    <w:rsid w:val="006D4142"/>
    <w:rsid w:val="00732D36"/>
    <w:rsid w:val="007F0F4E"/>
    <w:rsid w:val="008A02D1"/>
    <w:rsid w:val="00920C5A"/>
    <w:rsid w:val="00A90D97"/>
    <w:rsid w:val="00B1520E"/>
    <w:rsid w:val="00C156EC"/>
    <w:rsid w:val="00C71BEB"/>
    <w:rsid w:val="00CC3C52"/>
    <w:rsid w:val="00EE5585"/>
    <w:rsid w:val="00F25352"/>
    <w:rsid w:val="00F37534"/>
    <w:rsid w:val="00F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169"/>
  <w15:docId w15:val="{CA59BAB4-4865-453A-8C9C-662E07CA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56E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BEB"/>
    <w:pPr>
      <w:keepNext/>
      <w:keepLines/>
      <w:spacing w:after="12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EB"/>
    <w:pPr>
      <w:keepNext/>
      <w:keepLines/>
      <w:spacing w:after="12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BEB"/>
    <w:pPr>
      <w:keepNext/>
      <w:keepLines/>
      <w:spacing w:after="120"/>
      <w:outlineLvl w:val="2"/>
    </w:pPr>
    <w:rPr>
      <w:rFonts w:ascii="Trebuchet MS" w:eastAsiaTheme="majorEastAsia" w:hAnsi="Trebuchet MS" w:cstheme="majorBidi"/>
      <w:b/>
      <w:bCs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rsid w:val="00C71BEB"/>
    <w:rPr>
      <w:rFonts w:ascii="Consolas" w:hAnsi="Consolas"/>
    </w:rPr>
  </w:style>
  <w:style w:type="paragraph" w:customStyle="1" w:styleId="Default">
    <w:name w:val="Default"/>
    <w:rsid w:val="00C71B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E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7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E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BEB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1BEB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BEB"/>
    <w:rPr>
      <w:rFonts w:ascii="Trebuchet MS" w:eastAsiaTheme="majorEastAsia" w:hAnsi="Trebuchet MS" w:cstheme="majorBidi"/>
      <w:b/>
      <w:bCs/>
      <w:i/>
      <w:sz w:val="26"/>
    </w:rPr>
  </w:style>
  <w:style w:type="character" w:styleId="Hyperlink">
    <w:name w:val="Hyperlink"/>
    <w:basedOn w:val="DefaultParagraphFont"/>
    <w:uiPriority w:val="99"/>
    <w:unhideWhenUsed/>
    <w:rsid w:val="00C71B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1BEB"/>
    <w:pPr>
      <w:ind w:left="720"/>
      <w:contextualSpacing/>
    </w:pPr>
  </w:style>
  <w:style w:type="paragraph" w:customStyle="1" w:styleId="QPara">
    <w:name w:val="QPara"/>
    <w:basedOn w:val="Normal"/>
    <w:link w:val="QParaChar"/>
    <w:qFormat/>
    <w:rsid w:val="001C4D2E"/>
    <w:pPr>
      <w:keepNext/>
      <w:spacing w:before="360" w:after="120"/>
      <w:ind w:left="170" w:hanging="170"/>
    </w:pPr>
    <w:rPr>
      <w:sz w:val="26"/>
      <w:szCs w:val="24"/>
    </w:rPr>
  </w:style>
  <w:style w:type="character" w:customStyle="1" w:styleId="QParaChar">
    <w:name w:val="QPara Char"/>
    <w:basedOn w:val="DefaultParagraphFont"/>
    <w:link w:val="QPara"/>
    <w:rsid w:val="001C4D2E"/>
    <w:rPr>
      <w:sz w:val="26"/>
      <w:szCs w:val="24"/>
    </w:rPr>
  </w:style>
  <w:style w:type="table" w:styleId="TableGrid">
    <w:name w:val="Table Grid"/>
    <w:basedOn w:val="TableNormal"/>
    <w:uiPriority w:val="59"/>
    <w:rsid w:val="003E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dor@gmail.com" TargetMode="External"/><Relationship Id="rId5" Type="http://schemas.openxmlformats.org/officeDocument/2006/relationships/hyperlink" Target="mailto:hh@gmail.com" TargetMode="External"/><Relationship Id="rId4" Type="http://schemas.openxmlformats.org/officeDocument/2006/relationships/hyperlink" Target="mailto:h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17DFD488.dotm</Template>
  <TotalTime>80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 Valley College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andreas.schoter</dc:creator>
  <cp:lastModifiedBy>Krzysztof Stepien</cp:lastModifiedBy>
  <cp:revision>19</cp:revision>
  <dcterms:created xsi:type="dcterms:W3CDTF">2014-10-24T09:57:00Z</dcterms:created>
  <dcterms:modified xsi:type="dcterms:W3CDTF">2019-06-10T09:39:00Z</dcterms:modified>
</cp:coreProperties>
</file>